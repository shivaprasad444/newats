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CEAE7" w:themeColor="accent1" w:themeTint="19"/>
  <w:body>
    <w:p w14:paraId="61B6EAEB" w14:textId="77777777" w:rsidR="00F228C5" w:rsidRDefault="00F228C5" w:rsidP="00F228C5"/>
    <w:p w14:paraId="415F30BB" w14:textId="2A3BB83E" w:rsidR="3253819B" w:rsidRPr="004C077C" w:rsidRDefault="004C077C" w:rsidP="00CA639F">
      <w:pPr>
        <w:pStyle w:val="Title"/>
        <w:rPr>
          <w:sz w:val="52"/>
          <w:szCs w:val="52"/>
        </w:rPr>
      </w:pPr>
      <w:r w:rsidRPr="004C077C">
        <w:rPr>
          <w:sz w:val="52"/>
          <w:szCs w:val="52"/>
        </w:rPr>
        <w:t>Shivaprasad sagar gunti</w:t>
      </w:r>
    </w:p>
    <w:p w14:paraId="7BDD5D55" w14:textId="6B933172" w:rsidR="003A4954" w:rsidRPr="00CA639F" w:rsidRDefault="004F55B7" w:rsidP="00CA639F">
      <w:pPr>
        <w:pStyle w:val="Subtitle"/>
      </w:pPr>
      <w:r>
        <w:t>software engineering</w:t>
      </w:r>
    </w:p>
    <w:p w14:paraId="76527931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50"/>
      </w:tblGrid>
      <w:tr w:rsidR="007B1EF3" w14:paraId="04FC0F1E" w14:textId="77777777" w:rsidTr="2BE3A5F4">
        <w:trPr>
          <w:trHeight w:val="728"/>
        </w:trPr>
        <w:tc>
          <w:tcPr>
            <w:tcW w:w="9350" w:type="dxa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55003B9E" w14:textId="4C75736D" w:rsidR="007B1EF3" w:rsidRPr="00D8768B" w:rsidRDefault="004C077C" w:rsidP="00C76870">
            <w:pPr>
              <w:pStyle w:val="Heading1"/>
              <w:jc w:val="center"/>
            </w:pPr>
            <w:r>
              <w:t>9472367962</w:t>
            </w:r>
            <w:r w:rsidR="008C7471">
              <w:t xml:space="preserve"> </w:t>
            </w:r>
            <w:r w:rsidR="007B1EF3">
              <w:t>|</w:t>
            </w:r>
            <w:r>
              <w:t>Southfield</w:t>
            </w:r>
            <w:r w:rsidR="008C7471">
              <w:t xml:space="preserve">, </w:t>
            </w:r>
            <w:r>
              <w:t>mi</w:t>
            </w:r>
            <w:r w:rsidR="00D56FFC">
              <w:t xml:space="preserve"> </w:t>
            </w:r>
            <w:r w:rsidR="007B1EF3">
              <w:t xml:space="preserve">| </w:t>
            </w:r>
            <w:r>
              <w:t>shivaprasadsagargunti@gmail.com</w:t>
            </w:r>
            <w:r w:rsidR="00C76870">
              <w:t xml:space="preserve"> </w:t>
            </w:r>
          </w:p>
        </w:tc>
      </w:tr>
    </w:tbl>
    <w:p w14:paraId="54DCA8E5" w14:textId="77777777" w:rsidR="00CA639F" w:rsidRDefault="00CA639F" w:rsidP="00CA639F">
      <w:pPr>
        <w:pStyle w:val="Spacing"/>
      </w:pPr>
    </w:p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14:paraId="42887C6A" w14:textId="77777777" w:rsidTr="004F55B7">
        <w:trPr>
          <w:trHeight w:val="138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0483F78" w14:textId="77777777" w:rsidR="007B1EF3" w:rsidRPr="00C567C3" w:rsidRDefault="008C7471" w:rsidP="001A1BCF">
            <w:pPr>
              <w:pStyle w:val="Heading2"/>
            </w:pPr>
            <w:r w:rsidRPr="008C7471">
              <w:t>Objective</w:t>
            </w:r>
          </w:p>
        </w:tc>
        <w:tc>
          <w:tcPr>
            <w:tcW w:w="720" w:type="dxa"/>
          </w:tcPr>
          <w:p w14:paraId="5EB7B61C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8D23001" w14:textId="557F8EE9" w:rsidR="00C567C3" w:rsidRDefault="004F55B7" w:rsidP="00C76870">
            <w:r w:rsidRPr="004F55B7">
              <w:t>Motivated software engineer seeking a challenging role to leverage strong programming skills, problem-solving abilities, and experience in full-stack development to deliver innovative software solutions. Eager to contribute to a dynamic team and drive technology initiatives that enhance user experience and business outcomes.</w:t>
            </w:r>
          </w:p>
        </w:tc>
      </w:tr>
      <w:tr w:rsidR="007B1EF3" w14:paraId="0FC5F64D" w14:textId="77777777" w:rsidTr="004F55B7">
        <w:trPr>
          <w:trHeight w:val="143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919D77C" w14:textId="77777777" w:rsidR="007B1EF3" w:rsidRDefault="008C7471" w:rsidP="00C76870">
            <w:pPr>
              <w:pStyle w:val="Heading2"/>
            </w:pPr>
            <w:r w:rsidRPr="008C7471">
              <w:t>Skills &amp; abilities</w:t>
            </w:r>
          </w:p>
        </w:tc>
        <w:tc>
          <w:tcPr>
            <w:tcW w:w="720" w:type="dxa"/>
          </w:tcPr>
          <w:p w14:paraId="3F6C75E1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6AB4ADC1" w14:textId="424B29B5" w:rsidR="007B1EF3" w:rsidRDefault="004F55B7" w:rsidP="00C76870">
            <w:r>
              <w:t>Programming</w:t>
            </w:r>
            <w:r w:rsidR="00D0131E">
              <w:t xml:space="preserve"> </w:t>
            </w:r>
            <w:r w:rsidR="00D0131E">
              <w:t>Languages</w:t>
            </w:r>
            <w:r>
              <w:t>: Python| C programming| C++</w:t>
            </w:r>
          </w:p>
          <w:p w14:paraId="0D3A2EF7" w14:textId="5CE6535C" w:rsidR="004F55B7" w:rsidRDefault="004F55B7" w:rsidP="00C76870">
            <w:r>
              <w:t>Frameworks:</w:t>
            </w:r>
            <w:r w:rsidR="00D0131E">
              <w:t xml:space="preserve"> React| Nodejs| </w:t>
            </w:r>
            <w:proofErr w:type="spellStart"/>
            <w:r w:rsidR="00D0131E">
              <w:t>Expressjs</w:t>
            </w:r>
            <w:proofErr w:type="spellEnd"/>
            <w:r w:rsidR="00D0131E">
              <w:t>| Spring Security</w:t>
            </w:r>
          </w:p>
          <w:p w14:paraId="521132A1" w14:textId="77777777" w:rsidR="00D0131E" w:rsidRDefault="00D0131E" w:rsidP="00C76870">
            <w:r>
              <w:t xml:space="preserve">Front-end Languages: HTML| CSS| Java Script| </w:t>
            </w:r>
            <w:proofErr w:type="spellStart"/>
            <w:r>
              <w:t>JQuery</w:t>
            </w:r>
            <w:proofErr w:type="spellEnd"/>
          </w:p>
          <w:p w14:paraId="7E30E6D1" w14:textId="77777777" w:rsidR="00D0131E" w:rsidRDefault="00D0131E" w:rsidP="00C76870">
            <w:r>
              <w:t>Databases: MySQL| Mongo DB</w:t>
            </w:r>
          </w:p>
          <w:p w14:paraId="3EF31DAB" w14:textId="3F559E51" w:rsidR="00D0131E" w:rsidRDefault="00D0131E" w:rsidP="00C76870">
            <w:r>
              <w:t>Version control: GitHub| JIRA</w:t>
            </w:r>
          </w:p>
        </w:tc>
      </w:tr>
      <w:tr w:rsidR="007B1EF3" w14:paraId="5687C091" w14:textId="77777777" w:rsidTr="004F55B7">
        <w:trPr>
          <w:trHeight w:val="332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8869EE5" w14:textId="77777777" w:rsidR="007B1EF3" w:rsidRDefault="008C7471" w:rsidP="001A1BCF">
            <w:pPr>
              <w:pStyle w:val="Heading2"/>
            </w:pPr>
            <w:r w:rsidRPr="008C7471">
              <w:t>Experience</w:t>
            </w:r>
          </w:p>
        </w:tc>
        <w:tc>
          <w:tcPr>
            <w:tcW w:w="720" w:type="dxa"/>
          </w:tcPr>
          <w:p w14:paraId="1F8A9681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22BC8824" w14:textId="6320F3E1" w:rsidR="007B1EF3" w:rsidRDefault="004C077C" w:rsidP="00CA639F">
            <w:pPr>
              <w:pStyle w:val="Heading3"/>
            </w:pPr>
            <w:r>
              <w:t>TATA consultancy services</w:t>
            </w:r>
            <w:r w:rsidR="00CA639F" w:rsidRPr="008C7471">
              <w:t>,</w:t>
            </w:r>
            <w:r>
              <w:t xml:space="preserve"> india</w:t>
            </w:r>
            <w:r w:rsidR="00CA639F" w:rsidRPr="008C7471">
              <w:t>.</w:t>
            </w:r>
          </w:p>
          <w:p w14:paraId="35BF862D" w14:textId="49A64422" w:rsidR="00576304" w:rsidRPr="00576304" w:rsidRDefault="008C7471" w:rsidP="00576304">
            <w:pPr>
              <w:pStyle w:val="Heading2"/>
            </w:pPr>
            <w:r w:rsidRPr="008C7471">
              <w:t xml:space="preserve">web developer </w:t>
            </w:r>
            <w:r w:rsidR="00576304">
              <w:t xml:space="preserve">| </w:t>
            </w:r>
            <w:r w:rsidR="004F55B7">
              <w:t>August</w:t>
            </w:r>
            <w:r w:rsidRPr="008C7471">
              <w:t xml:space="preserve"> 20</w:t>
            </w:r>
            <w:r w:rsidR="004C077C">
              <w:t>2</w:t>
            </w:r>
            <w:r w:rsidR="004F55B7">
              <w:t>1</w:t>
            </w:r>
            <w:r w:rsidRPr="008C7471">
              <w:t xml:space="preserve"> – August 20</w:t>
            </w:r>
            <w:r w:rsidR="004C077C">
              <w:t>23</w:t>
            </w:r>
          </w:p>
          <w:p w14:paraId="482E05C5" w14:textId="28A03CC5" w:rsidR="00A507BE" w:rsidRDefault="00A507BE" w:rsidP="004F55B7">
            <w:pPr>
              <w:pStyle w:val="ListBullet"/>
            </w:pPr>
            <w:r>
              <w:t>Contributed to WU projects providing seamless and secure online experiences.</w:t>
            </w:r>
          </w:p>
          <w:p w14:paraId="69AC582A" w14:textId="7F342893" w:rsidR="007B1EF3" w:rsidRDefault="00A507BE" w:rsidP="004F55B7">
            <w:pPr>
              <w:pStyle w:val="ListBullet"/>
            </w:pPr>
            <w:r>
              <w:t xml:space="preserve">Developed web applications using HTML, CSS, JavaScript and jQuery using </w:t>
            </w:r>
            <w:r w:rsidR="000523C0">
              <w:t>react and Nodejs, ensuring cross-browser compatibility.</w:t>
            </w:r>
          </w:p>
          <w:p w14:paraId="75BC5F41" w14:textId="77777777" w:rsidR="007B1EF3" w:rsidRDefault="000523C0" w:rsidP="004F55B7">
            <w:pPr>
              <w:pStyle w:val="ListBullet"/>
            </w:pPr>
            <w:r>
              <w:t>U</w:t>
            </w:r>
            <w:r w:rsidRPr="000523C0">
              <w:t>tilized Git for version control, supporting collaborative development to maintain the high standards of a global financial services website.</w:t>
            </w:r>
          </w:p>
          <w:p w14:paraId="473CD1BD" w14:textId="77777777" w:rsidR="00D0131E" w:rsidRDefault="004F55B7" w:rsidP="004F55B7">
            <w:pPr>
              <w:pStyle w:val="ListBullet"/>
            </w:pPr>
            <w:r w:rsidRPr="006F2FE0">
              <w:t>Integral team member within Agile methodologies, consistently delivering high-quality solutions that adhered to project requirements and timelines.</w:t>
            </w:r>
          </w:p>
          <w:p w14:paraId="57506919" w14:textId="6E0F4BD7" w:rsidR="004F55B7" w:rsidRDefault="00D0131E" w:rsidP="004F55B7">
            <w:pPr>
              <w:pStyle w:val="ListBullet"/>
            </w:pPr>
            <w:r>
              <w:t>Good knowledge on</w:t>
            </w:r>
            <w:r w:rsidRPr="00D0131E">
              <w:t xml:space="preserve"> tools like Git, Postman, MySQL, </w:t>
            </w:r>
            <w:r>
              <w:t xml:space="preserve">Eclipse </w:t>
            </w:r>
            <w:r w:rsidRPr="00D0131E">
              <w:t xml:space="preserve">and Jira, following Agile methodologies in a cross-functional team. </w:t>
            </w:r>
            <w:r w:rsidR="004F55B7" w:rsidRPr="006F2FE0">
              <w:t xml:space="preserve"> </w:t>
            </w:r>
          </w:p>
          <w:p w14:paraId="5DE93449" w14:textId="3CEAFFF7" w:rsidR="004F55B7" w:rsidRDefault="004F55B7" w:rsidP="004F55B7">
            <w:pPr>
              <w:pStyle w:val="ListBullet"/>
              <w:numPr>
                <w:ilvl w:val="0"/>
                <w:numId w:val="0"/>
              </w:numPr>
              <w:ind w:left="288"/>
            </w:pPr>
          </w:p>
        </w:tc>
      </w:tr>
      <w:tr w:rsidR="007B1EF3" w14:paraId="18F570F4" w14:textId="77777777" w:rsidTr="2BE3A5F4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0F351AB" w14:textId="77777777" w:rsidR="007B1EF3" w:rsidRDefault="008C7471" w:rsidP="001A1BCF">
            <w:pPr>
              <w:pStyle w:val="Heading2"/>
            </w:pPr>
            <w:r w:rsidRPr="008C7471">
              <w:t>Education</w:t>
            </w:r>
          </w:p>
        </w:tc>
        <w:tc>
          <w:tcPr>
            <w:tcW w:w="720" w:type="dxa"/>
          </w:tcPr>
          <w:p w14:paraId="0190E28B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2E4FA4AC" w14:textId="170C766F" w:rsidR="00BF4E60" w:rsidRPr="00CA639F" w:rsidRDefault="00D0131E" w:rsidP="00CA639F">
            <w:pPr>
              <w:pStyle w:val="Heading3"/>
            </w:pPr>
            <w:r>
              <w:t xml:space="preserve">Lawrence technological </w:t>
            </w:r>
            <w:r w:rsidR="00CA639F" w:rsidRPr="00CA639F">
              <w:t>University</w:t>
            </w:r>
          </w:p>
          <w:p w14:paraId="406D1A7A" w14:textId="40345F71" w:rsidR="007B1EF3" w:rsidRPr="001A2DAF" w:rsidRDefault="00D0131E" w:rsidP="00E30EB3">
            <w:pPr>
              <w:pStyle w:val="Heading2"/>
            </w:pPr>
            <w:r>
              <w:t>Southfield</w:t>
            </w:r>
            <w:r w:rsidR="008C7471" w:rsidRPr="008C7471">
              <w:t xml:space="preserve">, </w:t>
            </w:r>
            <w:r>
              <w:t>MI</w:t>
            </w:r>
            <w:r w:rsidR="008C7471" w:rsidRPr="008C7471">
              <w:t xml:space="preserve"> </w:t>
            </w:r>
            <w:r w:rsidR="00A65491">
              <w:t>|</w:t>
            </w:r>
            <w:r w:rsidR="007B1EF3">
              <w:t xml:space="preserve"> </w:t>
            </w:r>
            <w:r>
              <w:t>MS</w:t>
            </w:r>
            <w:r w:rsidR="008C7471" w:rsidRPr="008C7471">
              <w:t xml:space="preserve"> in Computer Science</w:t>
            </w:r>
          </w:p>
          <w:p w14:paraId="349D7DF2" w14:textId="0395C093" w:rsidR="007B1EF3" w:rsidRDefault="00D0131E" w:rsidP="00C76870">
            <w:r>
              <w:t>C</w:t>
            </w:r>
            <w:r w:rsidR="008C7471" w:rsidRPr="008C7471">
              <w:t>ompleted relevant coursework in web development, database management, and software engineering.</w:t>
            </w:r>
          </w:p>
        </w:tc>
      </w:tr>
      <w:tr w:rsidR="007B1EF3" w14:paraId="11CA28E4" w14:textId="77777777" w:rsidTr="00EE133C">
        <w:trPr>
          <w:trHeight w:val="277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AFAF16C" w14:textId="6956A508" w:rsidR="007B1EF3" w:rsidRDefault="00D0131E" w:rsidP="001A1BCF">
            <w:pPr>
              <w:pStyle w:val="Heading2"/>
            </w:pPr>
            <w:r>
              <w:t>Projects</w:t>
            </w:r>
          </w:p>
        </w:tc>
        <w:tc>
          <w:tcPr>
            <w:tcW w:w="720" w:type="dxa"/>
          </w:tcPr>
          <w:p w14:paraId="280C793A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766CDEBD" w14:textId="77777777" w:rsidR="007B1EF3" w:rsidRDefault="00EE133C" w:rsidP="00EE133C">
            <w:pPr>
              <w:pStyle w:val="ListParagraph"/>
              <w:numPr>
                <w:ilvl w:val="0"/>
                <w:numId w:val="19"/>
              </w:numPr>
            </w:pPr>
            <w:r w:rsidRPr="00EE133C">
              <w:t>Herat beat Monitoring (Analyze the abnormality heart beat and suggest the precautions)</w:t>
            </w:r>
          </w:p>
          <w:p w14:paraId="6A81A571" w14:textId="0AB4E2E1" w:rsidR="00EE133C" w:rsidRDefault="00EE133C" w:rsidP="00EE133C">
            <w:pPr>
              <w:pStyle w:val="ListParagraph"/>
              <w:numPr>
                <w:ilvl w:val="0"/>
                <w:numId w:val="19"/>
              </w:numPr>
            </w:pPr>
            <w:r w:rsidRPr="00EE133C">
              <w:t xml:space="preserve">Smart Intelligent Helmet (It restricts the rider to start the bike unless rider wears helmet and </w:t>
            </w:r>
            <w:r>
              <w:t>also</w:t>
            </w:r>
            <w:r w:rsidRPr="00EE133C">
              <w:t xml:space="preserve"> checks the alcohol percentage consumed by rider. If it was above threshold then bike will not start).</w:t>
            </w:r>
          </w:p>
          <w:p w14:paraId="38AF5D49" w14:textId="71FDCBAF" w:rsidR="00EE133C" w:rsidRDefault="00EE133C" w:rsidP="00EE133C">
            <w:pPr>
              <w:pStyle w:val="ListParagraph"/>
              <w:numPr>
                <w:ilvl w:val="0"/>
                <w:numId w:val="19"/>
              </w:numPr>
            </w:pPr>
            <w:r w:rsidRPr="00EE133C">
              <w:t xml:space="preserve"> </w:t>
            </w:r>
            <w:r>
              <w:t>Real-estate Property listings and management (In this project there are two users</w:t>
            </w:r>
            <w:r>
              <w:t xml:space="preserve"> </w:t>
            </w:r>
            <w:r>
              <w:t xml:space="preserve">Admin: who has all the privileges like data manipulation, data updating and so on. </w:t>
            </w:r>
            <w:proofErr w:type="gramStart"/>
            <w:r>
              <w:t>Users :</w:t>
            </w:r>
            <w:proofErr w:type="gramEnd"/>
            <w:r>
              <w:t xml:space="preserve"> </w:t>
            </w:r>
            <w:r>
              <w:t>Who has limited privileges like adding data into properties table that is adding properties send enquiries about properties).</w:t>
            </w:r>
          </w:p>
          <w:p w14:paraId="01937A5E" w14:textId="71CDA706" w:rsidR="00EE133C" w:rsidRDefault="00EE133C" w:rsidP="00EE133C">
            <w:pPr>
              <w:pStyle w:val="ListParagraph"/>
            </w:pPr>
          </w:p>
        </w:tc>
      </w:tr>
      <w:tr w:rsidR="007B1EF3" w14:paraId="6FDFA2F6" w14:textId="77777777" w:rsidTr="2BE3A5F4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38F63E9" w14:textId="2543348A" w:rsidR="007B1EF3" w:rsidRDefault="00EE133C" w:rsidP="001A1BCF">
            <w:pPr>
              <w:pStyle w:val="Heading2"/>
            </w:pPr>
            <w:r>
              <w:t>Awards and Accomplishments</w:t>
            </w:r>
          </w:p>
        </w:tc>
        <w:tc>
          <w:tcPr>
            <w:tcW w:w="720" w:type="dxa"/>
          </w:tcPr>
          <w:p w14:paraId="7EF89FA5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DF34F39" w14:textId="77777777" w:rsidR="00EE133C" w:rsidRPr="00EE133C" w:rsidRDefault="00EE133C" w:rsidP="00EE133C">
            <w:pPr>
              <w:numPr>
                <w:ilvl w:val="0"/>
                <w:numId w:val="20"/>
              </w:numPr>
              <w:rPr>
                <w:lang w:val="en-IN"/>
              </w:rPr>
            </w:pPr>
            <w:r w:rsidRPr="00EE133C">
              <w:rPr>
                <w:lang w:val="en-IN"/>
              </w:rPr>
              <w:t>Recognized as Young achiever in my project.</w:t>
            </w:r>
          </w:p>
          <w:p w14:paraId="0A3324BD" w14:textId="77777777" w:rsidR="00EE133C" w:rsidRDefault="00EE133C" w:rsidP="00EE133C">
            <w:pPr>
              <w:numPr>
                <w:ilvl w:val="0"/>
                <w:numId w:val="20"/>
              </w:numPr>
              <w:rPr>
                <w:lang w:val="en-IN"/>
              </w:rPr>
            </w:pPr>
            <w:r w:rsidRPr="00EE133C">
              <w:rPr>
                <w:lang w:val="en-IN"/>
              </w:rPr>
              <w:t>Awarded by management for dedication and strong commitment to project success.</w:t>
            </w:r>
          </w:p>
          <w:p w14:paraId="04C7BDD3" w14:textId="77777777" w:rsidR="00EE133C" w:rsidRPr="00EE133C" w:rsidRDefault="00EE133C" w:rsidP="00EE133C">
            <w:pPr>
              <w:ind w:left="720"/>
              <w:rPr>
                <w:lang w:val="en-IN"/>
              </w:rPr>
            </w:pPr>
          </w:p>
          <w:p w14:paraId="231175C4" w14:textId="7A6348F8" w:rsidR="007B1EF3" w:rsidRDefault="008C7471" w:rsidP="00C76870">
            <w:r w:rsidRPr="008C7471">
              <w:t>.</w:t>
            </w:r>
          </w:p>
        </w:tc>
      </w:tr>
    </w:tbl>
    <w:p w14:paraId="4722F2B0" w14:textId="77777777" w:rsidR="00FE0204" w:rsidRDefault="00FE0204" w:rsidP="00EE133C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61CA6" w14:textId="77777777" w:rsidR="000222B8" w:rsidRDefault="000222B8">
      <w:r>
        <w:separator/>
      </w:r>
    </w:p>
  </w:endnote>
  <w:endnote w:type="continuationSeparator" w:id="0">
    <w:p w14:paraId="247E72E0" w14:textId="77777777" w:rsidR="000222B8" w:rsidRDefault="000222B8">
      <w:r>
        <w:continuationSeparator/>
      </w:r>
    </w:p>
  </w:endnote>
  <w:endnote w:type="continuationNotice" w:id="1">
    <w:p w14:paraId="6B03D628" w14:textId="77777777" w:rsidR="000222B8" w:rsidRDefault="000222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F4182" w14:textId="77777777" w:rsidR="000222B8" w:rsidRDefault="000222B8">
      <w:r>
        <w:separator/>
      </w:r>
    </w:p>
  </w:footnote>
  <w:footnote w:type="continuationSeparator" w:id="0">
    <w:p w14:paraId="1F9A9DD6" w14:textId="77777777" w:rsidR="000222B8" w:rsidRDefault="000222B8">
      <w:r>
        <w:continuationSeparator/>
      </w:r>
    </w:p>
  </w:footnote>
  <w:footnote w:type="continuationNotice" w:id="1">
    <w:p w14:paraId="3A54FB76" w14:textId="77777777" w:rsidR="000222B8" w:rsidRDefault="000222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15FEA"/>
    <w:multiLevelType w:val="multilevel"/>
    <w:tmpl w:val="DBE0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BB4266"/>
    <w:multiLevelType w:val="hybridMultilevel"/>
    <w:tmpl w:val="0B6A1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86483A"/>
    <w:multiLevelType w:val="hybridMultilevel"/>
    <w:tmpl w:val="4EFA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4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5"/>
  </w:num>
  <w:num w:numId="13" w16cid:durableId="199901450">
    <w:abstractNumId w:val="17"/>
  </w:num>
  <w:num w:numId="14" w16cid:durableId="1533104044">
    <w:abstractNumId w:val="10"/>
  </w:num>
  <w:num w:numId="15" w16cid:durableId="373048102">
    <w:abstractNumId w:val="19"/>
  </w:num>
  <w:num w:numId="16" w16cid:durableId="1533954525">
    <w:abstractNumId w:val="18"/>
  </w:num>
  <w:num w:numId="17" w16cid:durableId="2062096122">
    <w:abstractNumId w:val="11"/>
  </w:num>
  <w:num w:numId="18" w16cid:durableId="1053895233">
    <w:abstractNumId w:val="16"/>
  </w:num>
  <w:num w:numId="19" w16cid:durableId="952395539">
    <w:abstractNumId w:val="13"/>
  </w:num>
  <w:num w:numId="20" w16cid:durableId="10242873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7C"/>
    <w:rsid w:val="0001213F"/>
    <w:rsid w:val="0001722C"/>
    <w:rsid w:val="000222B8"/>
    <w:rsid w:val="00024E30"/>
    <w:rsid w:val="00045CE7"/>
    <w:rsid w:val="00045EA1"/>
    <w:rsid w:val="000523C0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556D7"/>
    <w:rsid w:val="001667CF"/>
    <w:rsid w:val="00166ADD"/>
    <w:rsid w:val="001814AE"/>
    <w:rsid w:val="0018677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740"/>
    <w:rsid w:val="00230E7A"/>
    <w:rsid w:val="002339B8"/>
    <w:rsid w:val="00242CDA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3009B"/>
    <w:rsid w:val="003421F4"/>
    <w:rsid w:val="00345A43"/>
    <w:rsid w:val="00353102"/>
    <w:rsid w:val="00365067"/>
    <w:rsid w:val="003755F2"/>
    <w:rsid w:val="00381E49"/>
    <w:rsid w:val="0038333E"/>
    <w:rsid w:val="00384F21"/>
    <w:rsid w:val="003A44CD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58D"/>
    <w:rsid w:val="004B46B6"/>
    <w:rsid w:val="004B572C"/>
    <w:rsid w:val="004C077C"/>
    <w:rsid w:val="004C4EF1"/>
    <w:rsid w:val="004D4444"/>
    <w:rsid w:val="004D6DC1"/>
    <w:rsid w:val="004E2997"/>
    <w:rsid w:val="004F55B7"/>
    <w:rsid w:val="00500931"/>
    <w:rsid w:val="005133DA"/>
    <w:rsid w:val="00517062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A7214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6517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930B2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2199E"/>
    <w:rsid w:val="0083156C"/>
    <w:rsid w:val="00841FB2"/>
    <w:rsid w:val="00850E50"/>
    <w:rsid w:val="008560B4"/>
    <w:rsid w:val="00871E79"/>
    <w:rsid w:val="008753EA"/>
    <w:rsid w:val="00883C67"/>
    <w:rsid w:val="00893885"/>
    <w:rsid w:val="00897263"/>
    <w:rsid w:val="008C7471"/>
    <w:rsid w:val="008E22B1"/>
    <w:rsid w:val="008F1622"/>
    <w:rsid w:val="008F579B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276F7"/>
    <w:rsid w:val="00A43F1B"/>
    <w:rsid w:val="00A45105"/>
    <w:rsid w:val="00A458A0"/>
    <w:rsid w:val="00A4699F"/>
    <w:rsid w:val="00A507BE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23DE3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A639F"/>
    <w:rsid w:val="00CC1D1E"/>
    <w:rsid w:val="00CC7FC2"/>
    <w:rsid w:val="00CD0DE7"/>
    <w:rsid w:val="00CD5910"/>
    <w:rsid w:val="00CE6061"/>
    <w:rsid w:val="00CF29F7"/>
    <w:rsid w:val="00CF51F2"/>
    <w:rsid w:val="00CF5A98"/>
    <w:rsid w:val="00D0131E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756CF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62BC4"/>
    <w:rsid w:val="00E9289A"/>
    <w:rsid w:val="00E97E45"/>
    <w:rsid w:val="00EA07BF"/>
    <w:rsid w:val="00EA39C1"/>
    <w:rsid w:val="00EB1566"/>
    <w:rsid w:val="00EC0619"/>
    <w:rsid w:val="00EC1349"/>
    <w:rsid w:val="00EC4AFD"/>
    <w:rsid w:val="00EE0B8D"/>
    <w:rsid w:val="00EE133C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C6CDF"/>
    <w:rsid w:val="00FD1508"/>
    <w:rsid w:val="00FD5F03"/>
    <w:rsid w:val="00FE0204"/>
    <w:rsid w:val="00FE061E"/>
    <w:rsid w:val="2BE3A5F4"/>
    <w:rsid w:val="3253819B"/>
    <w:rsid w:val="54DBD01C"/>
    <w:rsid w:val="566CF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508B3"/>
  <w15:docId w15:val="{904B9210-6887-479C-8087-488390EE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qFormat/>
    <w:rsid w:val="004C4EF1"/>
    <w:pPr>
      <w:ind w:left="720"/>
      <w:contextualSpacing/>
    </w:pPr>
  </w:style>
  <w:style w:type="paragraph" w:customStyle="1" w:styleId="Spacing">
    <w:name w:val="Spacing"/>
    <w:basedOn w:val="Normal"/>
    <w:qFormat/>
    <w:rsid w:val="00CA639F"/>
    <w:pPr>
      <w:spacing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prasad%20Gunti\AppData\Roaming\Microsoft\Templates\Modern%20web%20developer%20resume.dotx" TargetMode="External"/></Relationship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788E3-1BC7-4A5E-BA33-C49C299239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C2EBD8B-8B62-4ABB-A546-5624406DEA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CB6C23-572E-4BDD-A83F-04550AEDF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Gunti</dc:creator>
  <cp:keywords/>
  <cp:lastModifiedBy>Shivaprasad Sagar Gunti</cp:lastModifiedBy>
  <cp:revision>2</cp:revision>
  <dcterms:created xsi:type="dcterms:W3CDTF">2024-10-24T02:39:00Z</dcterms:created>
  <dcterms:modified xsi:type="dcterms:W3CDTF">2024-10-24T02:39:00Z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